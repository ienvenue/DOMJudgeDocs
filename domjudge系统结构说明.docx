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4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pict>
          <v:shape id="_x0000_s1027" o:spid="_x0000_s1027" o:spt="202" type="#_x0000_t202" style="position:absolute;left:0pt;margin-left:24.7pt;margin-top:97.6pt;height:72pt;width:353.25pt;z-index:251658240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</w:pPr>
                  <w:r>
                    <w:rPr>
                      <w:rFonts w:hint="eastAsia" w:eastAsia="黑体"/>
                      <w:b/>
                      <w:sz w:val="44"/>
                      <w:lang w:val="en-US" w:eastAsia="zh-CN"/>
                    </w:rPr>
                    <w:t>福州金瑞迪软件有限公司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93.6pt;margin-top:285.95pt;height:271.3pt;width:321.7pt;z-index:251660288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spacing w:line="1000" w:lineRule="exact"/>
                    <w:ind w:firstLine="420" w:firstLineChars="0"/>
                    <w:jc w:val="left"/>
                    <w:rPr>
                      <w:rFonts w:hint="eastAsia"/>
                      <w:sz w:val="32"/>
                      <w:u w:val="none" w:color="auto"/>
                    </w:rPr>
                  </w:pPr>
                  <w:r>
                    <w:rPr>
                      <w:rFonts w:hint="eastAsia"/>
                      <w:sz w:val="32"/>
                      <w:u w:val="none" w:color="auto"/>
                      <w:lang w:eastAsia="zh-CN"/>
                    </w:rPr>
                    <w:t>项</w:t>
                  </w:r>
                  <w:r>
                    <w:rPr>
                      <w:rFonts w:hint="eastAsia"/>
                      <w:sz w:val="32"/>
                      <w:u w:val="none" w:color="auto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sz w:val="32"/>
                      <w:u w:val="none" w:color="auto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sz w:val="32"/>
                      <w:u w:val="none" w:color="auto"/>
                      <w:lang w:eastAsia="zh-CN"/>
                    </w:rPr>
                    <w:t>目</w:t>
                  </w:r>
                  <w:r>
                    <w:rPr>
                      <w:rFonts w:hint="eastAsia"/>
                      <w:sz w:val="32"/>
                      <w:u w:val="none" w:color="auto"/>
                    </w:rPr>
                    <w:t>：</w:t>
                  </w:r>
                  <w:bookmarkStart w:id="172" w:name="_Major#2997466427"/>
                  <w:r>
                    <w:rPr>
                      <w:rFonts w:hint="eastAsia"/>
                      <w:sz w:val="32"/>
                      <w:u w:val="none" w:color="auto"/>
                      <w:lang w:val="en-US" w:eastAsia="zh-CN"/>
                    </w:rPr>
                    <w:t>DOMJudge</w:t>
                  </w:r>
                  <w:bookmarkEnd w:id="172"/>
                </w:p>
                <w:p>
                  <w:pPr>
                    <w:spacing w:line="1000" w:lineRule="exact"/>
                    <w:ind w:firstLine="420" w:firstLineChars="0"/>
                    <w:jc w:val="left"/>
                    <w:rPr>
                      <w:rFonts w:hint="eastAsia"/>
                      <w:sz w:val="32"/>
                      <w:u w:val="none" w:color="auto"/>
                    </w:rPr>
                  </w:pPr>
                  <w:r>
                    <w:rPr>
                      <w:rFonts w:hint="eastAsia"/>
                      <w:sz w:val="32"/>
                      <w:u w:val="none" w:color="auto"/>
                      <w:lang w:eastAsia="zh-CN"/>
                    </w:rPr>
                    <w:t>姓</w:t>
                  </w:r>
                  <w:r>
                    <w:rPr>
                      <w:rFonts w:hint="eastAsia"/>
                      <w:sz w:val="32"/>
                      <w:u w:val="none" w:color="auto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sz w:val="32"/>
                      <w:u w:val="none" w:color="auto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sz w:val="32"/>
                      <w:u w:val="none" w:color="auto"/>
                    </w:rPr>
                    <w:t>名：</w:t>
                  </w:r>
                  <w:bookmarkStart w:id="173" w:name="_Author#2378636391"/>
                  <w:r>
                    <w:rPr>
                      <w:rFonts w:hint="eastAsia"/>
                      <w:sz w:val="32"/>
                      <w:u w:val="none" w:color="auto"/>
                      <w:lang w:val="en-US" w:eastAsia="zh-CN"/>
                    </w:rPr>
                    <w:t>陈扬杰</w:t>
                  </w:r>
                  <w:bookmarkEnd w:id="173"/>
                </w:p>
                <w:p>
                  <w:pPr>
                    <w:spacing w:line="1000" w:lineRule="exact"/>
                    <w:ind w:left="0" w:leftChars="0" w:firstLine="419" w:firstLineChars="131"/>
                    <w:jc w:val="left"/>
                    <w:rPr>
                      <w:rFonts w:hint="eastAsia"/>
                      <w:sz w:val="32"/>
                      <w:u w:val="none" w:color="auto"/>
                    </w:rPr>
                  </w:pPr>
                  <w:r>
                    <w:rPr>
                      <w:rFonts w:hint="eastAsia"/>
                      <w:sz w:val="32"/>
                      <w:u w:val="none" w:color="auto"/>
                      <w:lang w:eastAsia="zh-CN"/>
                    </w:rPr>
                    <w:t>审</w:t>
                  </w:r>
                  <w:r>
                    <w:rPr>
                      <w:rFonts w:hint="eastAsia"/>
                      <w:sz w:val="32"/>
                      <w:u w:val="none" w:color="auto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sz w:val="32"/>
                      <w:u w:val="none" w:color="auto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sz w:val="32"/>
                      <w:u w:val="none" w:color="auto"/>
                      <w:lang w:eastAsia="zh-CN"/>
                    </w:rPr>
                    <w:t>核</w:t>
                  </w:r>
                  <w:r>
                    <w:rPr>
                      <w:rFonts w:hint="eastAsia"/>
                      <w:sz w:val="32"/>
                      <w:u w:val="none" w:color="auto"/>
                    </w:rPr>
                    <w:t>：</w:t>
                  </w:r>
                  <w:bookmarkStart w:id="174" w:name="_Teacher#273944725"/>
                  <w:r>
                    <w:rPr>
                      <w:rFonts w:hint="eastAsia"/>
                      <w:sz w:val="32"/>
                      <w:u w:val="none" w:color="auto"/>
                      <w:lang w:val="en-US" w:eastAsia="zh-CN"/>
                    </w:rPr>
                    <w:t>严俊</w:t>
                  </w:r>
                  <w:bookmarkEnd w:id="174"/>
                </w:p>
                <w:p>
                  <w:pPr>
                    <w:spacing w:line="1000" w:lineRule="exact"/>
                    <w:ind w:left="0" w:leftChars="0" w:firstLine="419" w:firstLineChars="131"/>
                    <w:rPr>
                      <w:u w:val="none" w:color="auto"/>
                    </w:rPr>
                  </w:pPr>
                  <w:r>
                    <w:rPr>
                      <w:rFonts w:hint="eastAsia"/>
                      <w:sz w:val="32"/>
                      <w:u w:val="none" w:color="auto"/>
                    </w:rPr>
                    <w:t>完成时间：</w:t>
                  </w:r>
                  <w:r>
                    <w:rPr>
                      <w:rFonts w:hint="eastAsia"/>
                      <w:sz w:val="32"/>
                      <w:u w:val="none" w:color="auto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sz w:val="32"/>
                      <w:u w:val="none" w:color="auto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sz w:val="32"/>
                      <w:u w:val="none" w:color="auto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sz w:val="32"/>
                      <w:u w:val="none" w:color="auto"/>
                      <w:lang w:eastAsia="zh-CN"/>
                    </w:rPr>
                    <w:t>2019年4月16日</w:t>
                  </w:r>
                  <w:r>
                    <w:rPr>
                      <w:rFonts w:hint="eastAsia"/>
                      <w:sz w:val="32"/>
                      <w:u w:val="none" w:color="auto"/>
                      <w:lang w:eastAsia="zh-CN"/>
                    </w:rPr>
                    <w:fldChar w:fldCharType="end"/>
                  </w: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49.4pt;margin-top:177.9pt;height:72pt;width:306.5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黑体" w:hAnsi="黑体" w:eastAsia="黑体"/>
                      <w:sz w:val="52"/>
                      <w:lang w:val="en-US" w:eastAsia="zh-CN"/>
                    </w:rPr>
                  </w:pPr>
                  <w:bookmarkStart w:id="175" w:name="_Title#3252339229"/>
                  <w:r>
                    <w:rPr>
                      <w:rFonts w:hint="eastAsia" w:ascii="黑体" w:hAnsi="黑体" w:eastAsia="黑体"/>
                      <w:sz w:val="52"/>
                      <w:lang w:val="en-US" w:eastAsia="zh-CN"/>
                    </w:rPr>
                    <w:t>DOMJudge系统结构说明</w:t>
                  </w:r>
                  <w:bookmarkEnd w:id="175"/>
                </w:p>
              </w:txbxContent>
            </v:textbox>
          </v:shape>
        </w:pict>
      </w:r>
    </w:p>
    <w:p>
      <w:pPr>
        <w:pStyle w:val="15"/>
        <w:tabs>
          <w:tab w:val="right" w:leader="dot" w:pos="8306"/>
        </w:tabs>
        <w:rPr>
          <w:rFonts w:hint="eastAsia"/>
          <w:lang w:val="en-US" w:eastAsia="zh-CN"/>
        </w:rPr>
      </w:pPr>
      <w:bookmarkStart w:id="0" w:name="_Toc4125"/>
    </w:p>
    <w:p>
      <w:pPr>
        <w:pStyle w:val="3"/>
        <w:jc w:val="center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目录</w:t>
      </w:r>
    </w:p>
    <w:p>
      <w:pPr>
        <w:pStyle w:val="15"/>
        <w:tabs>
          <w:tab w:val="right" w:leader="dot" w:pos="8306"/>
        </w:tabs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instrText xml:space="preserve">TOC \o "1-3" \h \z \u </w:instrTex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instrText xml:space="preserve"> HYPERLINK \l _Toc23957 </w:instrTex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一、 DOMJudge系统架构图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instrText xml:space="preserve"> HYPERLINK \l _Toc32274 </w:instrTex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二、 DOMJudge系</w:t>
      </w:r>
      <w:bookmarkStart w:id="176" w:name="_GoBack"/>
      <w:bookmarkEnd w:id="176"/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统拓扑图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instrText xml:space="preserve"> HYPERLINK \l _Toc20266 </w:instrTex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三、 DOMJudge源码结构分析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四、 附录 ···················································································· 11</w:t>
      </w:r>
    </w:p>
    <w:p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bookmarkStart w:id="1" w:name="_Toc23957"/>
      <w:r>
        <w:rPr>
          <w:rFonts w:hint="eastAsia"/>
          <w:lang w:val="en-US" w:eastAsia="zh-CN"/>
        </w:rPr>
        <w:t>一、DOMJudge系统架构图</w:t>
      </w:r>
      <w:bookmarkEnd w:id="0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5624830"/>
            <wp:effectExtent l="0" t="0" r="6350" b="13970"/>
            <wp:docPr id="1" name="图片 1" descr="DOMJudge系统架构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OMJudge系统架构图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32274"/>
      <w:bookmarkStart w:id="3" w:name="_Toc12550"/>
      <w:r>
        <w:rPr>
          <w:rFonts w:hint="eastAsia"/>
          <w:lang w:val="en-US" w:eastAsia="zh-CN"/>
        </w:rPr>
        <w:t>DOMJudge系统拓扑图</w:t>
      </w:r>
      <w:bookmarkEnd w:id="2"/>
      <w:bookmarkEnd w:id="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6130290"/>
            <wp:effectExtent l="0" t="0" r="7620" b="3810"/>
            <wp:docPr id="2" name="图片 2" descr="domjudge网络拓扑图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omjudge网络拓扑图修改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4" w:name="_Toc20266"/>
      <w:bookmarkStart w:id="5" w:name="_Toc1678"/>
      <w:r>
        <w:rPr>
          <w:rFonts w:hint="eastAsia"/>
          <w:lang w:val="en-US" w:eastAsia="zh-CN"/>
        </w:rPr>
        <w:t>DOMJudge源码结构分析</w:t>
      </w:r>
      <w:bookmarkEnd w:id="4"/>
      <w:bookmarkEnd w:id="5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526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"domjudge_1"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domjudge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052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"judgehost_2"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judgehost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"bin_3"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bin/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"runguard_4"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runguard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"judgedaemon_5"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judgedaemon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"runpipe_6"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runpipe: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"create_cgroups_7"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create_cgroups: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dj_run_chroot,dj_make_chroot,dj_make_ubuntu_chroot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744" w:leftChars="0"/>
      </w:pP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"etc_9"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etc/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880"/>
        </w:tabs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"sudoersdomjudge_10"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sudoers.domjudge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880"/>
        </w:tabs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"common-configphpefbc8cjudgehost-configphp_11"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common-config.php，judgehost-config.php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880"/>
        </w:tabs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"judgehost-staticphp_12"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judgehost-static.php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880"/>
        </w:tabs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"restapisecret_13"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restapi.secret: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"judgings_14"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judgings/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"log_15"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log/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"run_16"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run/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"tmp_17"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tmp/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"libjudge_18"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lib/judge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880"/>
        </w:tabs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"testcase_runsh_19"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testcase_run.sh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880"/>
        </w:tabs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"sh-static_20"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sh-static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880"/>
        </w:tabs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"judgedaemonmainphp_21"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judgedaemon.main.php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880"/>
        </w:tabs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"chroot-startstopsh_22"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chroot-startstop.sh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880"/>
        </w:tabs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"check_diffsh_23"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check_diff.sh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880"/>
        </w:tabs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"compilesh_24"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compile.sh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052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"domserver_25"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domserver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"bin_26"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bin/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880"/>
        </w:tabs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"balloons_27"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balloons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880"/>
        </w:tabs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"dj_setup_database_28"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dj_setup_database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880"/>
        </w:tabs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"multi_rejudge_29"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multi_rejudge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880"/>
        </w:tabs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"simulate_contest_30"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simulate_contest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880"/>
        </w:tabs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"combined_scoreboard_31"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combined_scoreboard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880"/>
        </w:tabs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"eventdaemon_32"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eventdaemon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880"/>
        </w:tabs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"restore_sources2db20save_sources2file_33"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restore_sources2db save_sources2file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880"/>
        </w:tabs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"create_accounts_34"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create_accounts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880"/>
        </w:tabs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"judging_statistics_35"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judging_statistics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"etc_36"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etc/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880"/>
        </w:tabs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"common-configphp_37"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common-config.php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880"/>
        </w:tabs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"apacheconf20nginx-conf_38"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apache.conf nginx-conf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880"/>
        </w:tabs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"domserver-configphp20domserver-staticphp_39"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domserver-config.php domserver-static.php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880"/>
        </w:tabs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"dbpasswordssecret20gendbpasswords_40"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dbpasswords.secret gendbpasswords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880"/>
        </w:tabs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"restapisecret20genrestapicredentials_41"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restapi.secret genrestapicredentials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880"/>
        </w:tabs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"domjudge-fpmconf_42"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domjudge-fpm.conf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880"/>
        </w:tabs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"import-forwardfeedyaml_43"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import-forwardfeed.yaml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"lib_44"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lib/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tabs>
          <w:tab w:val="left" w:pos="2880"/>
        </w:tabs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"alert_45"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alert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tabs>
          <w:tab w:val="left" w:pos="2880"/>
        </w:tabs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"libdbconfigphp202020libdatabasephp202020relationsphp20202020use_dbphp_46"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lib.dbconfig.php lib.database.php relations.php use_db.php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tabs>
          <w:tab w:val="left" w:pos="2880"/>
        </w:tabs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"initphp202020202020liberrorphp2020202020libtimerphp_47"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init.php lib.error.php lib.timer.php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tabs>
          <w:tab w:val="left" w:pos="2880"/>
        </w:tabs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"vendor_48"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vendor/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tabs>
          <w:tab w:val="left" w:pos="2880"/>
        </w:tabs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"libimpexpphp20submit_49"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lib.impexp.php submit/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tabs>
          <w:tab w:val="left" w:pos="2880"/>
        </w:tabs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"libwrappersphp2020libmiscphp202020202020www_50"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lib.wrappers.php lib.misc.php www/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"log2020run2020tmp_51"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log/ run/ tmp/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"sql_52"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sql/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"submissions_53"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submissions/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"webapp2020www_54"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webapp/ www/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052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"doc_55"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doc/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"admin_56"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admin/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"examples_57"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examples/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"team_58"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team/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8"/>
        </w:numPr>
        <w:suppressLineNumbers w:val="0"/>
        <w:tabs>
          <w:tab w:val="left" w:pos="2880"/>
        </w:tabs>
        <w:spacing w:before="0" w:beforeAutospacing="1" w:after="0" w:afterAutospacing="1"/>
        <w:ind w:left="2104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"gentexconfig_59"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gentexconfig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"judge_60"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judge/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"file:///G:/Yancy/20190412/DOMJudge%E6%BA%90%E7%A0%81%E5%88%86%E6%9E%90.html" \l "logos_61"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logos/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126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6" w:name="domjudge_1"/>
      <w:bookmarkEnd w:id="6"/>
      <w:bookmarkStart w:id="7" w:name="domjudge"/>
      <w:bookmarkEnd w:id="7"/>
      <w:bookmarkStart w:id="8" w:name="_Toc3223"/>
      <w:bookmarkStart w:id="9" w:name="_Toc13093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domjudge</w:t>
      </w:r>
      <w:bookmarkEnd w:id="8"/>
      <w:bookmarkEnd w:id="9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75" w:lineRule="atLeast"/>
        <w:ind w:left="720" w:right="72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DOMJudge源码文件结构如下：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26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domjudge/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052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judgehost/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052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domserver/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052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doc/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126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10" w:name="judgehost_2"/>
      <w:bookmarkEnd w:id="10"/>
      <w:bookmarkStart w:id="11" w:name="judgehost"/>
      <w:bookmarkEnd w:id="11"/>
      <w:bookmarkStart w:id="12" w:name="_Toc6219"/>
      <w:bookmarkStart w:id="13" w:name="_Toc29851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judgehost</w:t>
      </w:r>
      <w:bookmarkEnd w:id="12"/>
      <w:bookmarkEnd w:id="13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75" w:lineRule="atLeast"/>
        <w:ind w:left="720" w:right="72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judgehost下的文件结构：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526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domjudge/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052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judgehost/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bin/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etc/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judgings/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log/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run/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temp/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lib/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052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domserver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052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doc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126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14" w:name="bin_3"/>
      <w:bookmarkEnd w:id="14"/>
      <w:bookmarkStart w:id="15" w:name="_Toc18102"/>
      <w:bookmarkStart w:id="16" w:name="_Toc20086"/>
      <w:bookmarkStart w:id="17" w:name="bin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bin/</w:t>
      </w:r>
      <w:bookmarkEnd w:id="15"/>
      <w:bookmarkEnd w:id="16"/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18" w:name="runguard"/>
      <w:bookmarkEnd w:id="18"/>
      <w:bookmarkStart w:id="19" w:name="runguard_4"/>
      <w:bookmarkEnd w:id="19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runguard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负责保证用户程序的安全运行, 不会对系统进行破坏的程序, 这个的代码利用了 rlmit, cgroup timeout等方式对用户程序进行限制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20" w:name="judgedaemon_5"/>
      <w:bookmarkEnd w:id="20"/>
      <w:bookmarkStart w:id="21" w:name="judgedaemon"/>
      <w:bookmarkEnd w:id="21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judgedaemon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一个php脚本, 测评后端的完整进程, 包括通过服务器下载数据, 到调用相应可执行文件对代码进行编译运行比对之后. 将结果返回给webserver的整个过程都是由这个程序进行的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22" w:name="runpipe_6"/>
      <w:bookmarkEnd w:id="22"/>
      <w:bookmarkStart w:id="23" w:name="runpipe"/>
      <w:bookmarkEnd w:id="23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runpipe: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用于在runjury(特殊的测评程序) 和 user program之间建立双向管道,进行交互式测评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24" w:name="create_cgroups_7"/>
      <w:bookmarkEnd w:id="24"/>
      <w:bookmarkStart w:id="25" w:name="create_cgroups"/>
      <w:bookmarkEnd w:id="25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create_cgroups: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在设置了enable_cgroup 的编译参数之后, 通过这个来创建domjudge的 control group, cgroup能够获得更精确的运行时间和使用资源情况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26" w:name="dj_run_chrootdj_make_chroot20dj_make_ubuntu_chroot_8"/>
      <w:bookmarkEnd w:id="26"/>
      <w:bookmarkStart w:id="27" w:name="dj_run_chrootdj_make_chroot-dj_make_ubuntu_chroot"/>
      <w:bookmarkEnd w:id="27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dj_run_chroot,dj_make_chroot, dj_make_ubuntu_chroot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配置chroot环境，保证能够编译和运行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126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28" w:name="etc_9"/>
      <w:bookmarkEnd w:id="28"/>
      <w:bookmarkStart w:id="29" w:name="_Toc1555"/>
      <w:bookmarkStart w:id="30" w:name="_Toc29412"/>
      <w:bookmarkStart w:id="31" w:name="etc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etc/</w:t>
      </w:r>
      <w:bookmarkEnd w:id="29"/>
      <w:bookmarkEnd w:id="30"/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32" w:name="sudoersdomjudge_10"/>
      <w:bookmarkEnd w:id="32"/>
      <w:bookmarkStart w:id="33" w:name="sudoersdomjudge"/>
      <w:bookmarkEnd w:id="33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sudoers.domjudge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这个文件配置好了 运行测评的时候的用户的sudo权限配置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34" w:name="common-configphpefbc8cjudgehost-configphp_11"/>
      <w:bookmarkEnd w:id="34"/>
      <w:bookmarkStart w:id="35" w:name="common-configphpjudgehost-configphp"/>
      <w:bookmarkEnd w:id="35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common-config.php，judgehost-config.php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一些通常的config文件,和本机的配置文件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36" w:name="judgehost-staticphp_12"/>
      <w:bookmarkEnd w:id="36"/>
      <w:bookmarkStart w:id="37" w:name="judgehost-staticphp"/>
      <w:bookmarkEnd w:id="37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judgehost-static.php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通过make 和 make install生成的静态config文件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38" w:name="restapisecret_13"/>
      <w:bookmarkEnd w:id="38"/>
      <w:bookmarkStart w:id="39" w:name="restapisecret"/>
      <w:bookmarkEnd w:id="39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restapi.secret: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里面存有向API请求的时候的API地址和认证信息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126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40" w:name="judgings_14"/>
      <w:bookmarkEnd w:id="40"/>
      <w:bookmarkStart w:id="41" w:name="judgings"/>
      <w:bookmarkEnd w:id="41"/>
      <w:bookmarkStart w:id="42" w:name="_Toc27282"/>
      <w:bookmarkStart w:id="43" w:name="_Toc2448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judgings/</w:t>
      </w:r>
      <w:bookmarkEnd w:id="42"/>
      <w:bookmarkEnd w:id="43"/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judgings文件夹下, 所有的文件都是测评的时候生成的</w:t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每个judgings文件夹下, 有多个endpoint, 每一个endpoint对应你再 restapi.secret里面配置的不同的名字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126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44" w:name="log_15"/>
      <w:bookmarkEnd w:id="44"/>
      <w:bookmarkStart w:id="45" w:name="log"/>
      <w:bookmarkEnd w:id="45"/>
      <w:bookmarkStart w:id="46" w:name="_Toc3585"/>
      <w:bookmarkStart w:id="47" w:name="_Toc11222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log/</w:t>
      </w:r>
      <w:bookmarkEnd w:id="46"/>
      <w:bookmarkEnd w:id="47"/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log文件夹内只存了必要的log信息, judgehost的运行日志，在控制台也有输出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126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48" w:name="run_16"/>
      <w:bookmarkEnd w:id="48"/>
      <w:bookmarkStart w:id="49" w:name="run"/>
      <w:bookmarkEnd w:id="49"/>
      <w:bookmarkStart w:id="50" w:name="_Toc18144"/>
      <w:bookmarkStart w:id="51" w:name="_Toc31633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run/</w:t>
      </w:r>
      <w:bookmarkEnd w:id="50"/>
      <w:bookmarkEnd w:id="51"/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运行过的源文件信息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126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52" w:name="tmp_17"/>
      <w:bookmarkEnd w:id="52"/>
      <w:bookmarkStart w:id="53" w:name="tmp"/>
      <w:bookmarkEnd w:id="53"/>
      <w:bookmarkStart w:id="54" w:name="_Toc12533"/>
      <w:bookmarkStart w:id="55" w:name="_Toc27753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tmp/</w:t>
      </w:r>
      <w:bookmarkEnd w:id="54"/>
      <w:bookmarkEnd w:id="55"/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临时存储，为空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126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56" w:name="libjudge_18"/>
      <w:bookmarkEnd w:id="56"/>
      <w:bookmarkStart w:id="57" w:name="libjudge"/>
      <w:bookmarkEnd w:id="57"/>
      <w:bookmarkStart w:id="58" w:name="_Toc31244"/>
      <w:bookmarkStart w:id="59" w:name="_Toc11961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lib/judge</w:t>
      </w:r>
      <w:bookmarkEnd w:id="58"/>
      <w:bookmarkEnd w:id="59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75" w:lineRule="atLeast"/>
        <w:ind w:left="720" w:right="72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lib/ 支持judgehost正常的运行的php文件的shell脚本，例如lib.error.php 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"http://lib.error.sh"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t>lib.error.sh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60" w:name="testcase_runsh_19"/>
      <w:bookmarkEnd w:id="60"/>
      <w:bookmarkStart w:id="61" w:name="testcase_runsh"/>
      <w:bookmarkEnd w:id="61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testcase_run.sh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用于运行程序测评的脚本, 脚本接受多个参数 会在介绍judge流程的时候具体介绍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62" w:name="sh-static_20"/>
      <w:bookmarkEnd w:id="62"/>
      <w:bookmarkStart w:id="63" w:name="sh-static"/>
      <w:bookmarkEnd w:id="63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sh-static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一个静态的 shell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64" w:name="judgedaemonmainphp_21"/>
      <w:bookmarkEnd w:id="64"/>
      <w:bookmarkStart w:id="65" w:name="judgedaemonmainphp"/>
      <w:bookmarkEnd w:id="65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judgedaemon.main.php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整个测评运行的主要程序, 实际上 bin下的judgedaemon就是来调用这个程序的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auto"/>
          <w:spacing w:val="0"/>
        </w:rPr>
      </w:pPr>
      <w:bookmarkStart w:id="66" w:name="chroot-startstopsh_22"/>
      <w:bookmarkEnd w:id="66"/>
      <w:bookmarkStart w:id="67" w:name="chroot-startstopsh"/>
      <w:bookmarkEnd w:id="67"/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u w:val="none"/>
        </w:rPr>
        <w:instrText xml:space="preserve"> HYPERLINK "http://chroot-startstop.sh" </w:instrText>
      </w: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auto"/>
          <w:spacing w:val="0"/>
          <w:u w:val="none"/>
        </w:rPr>
        <w:t>chroot-startstop.sh</w:t>
      </w: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u w:val="none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处理chroot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68" w:name="check_diffsh_23"/>
      <w:bookmarkEnd w:id="68"/>
      <w:bookmarkStart w:id="69" w:name="check_diffsh"/>
      <w:bookmarkEnd w:id="69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check_diff.sh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简单的compare脚本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auto"/>
          <w:spacing w:val="0"/>
        </w:rPr>
      </w:pPr>
      <w:bookmarkStart w:id="70" w:name="compilesh_24"/>
      <w:bookmarkEnd w:id="70"/>
      <w:bookmarkStart w:id="71" w:name="compilesh"/>
      <w:bookmarkEnd w:id="71"/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u w:val="none"/>
        </w:rPr>
        <w:instrText xml:space="preserve"> HYPERLINK "http://compile.sh" </w:instrText>
      </w: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auto"/>
          <w:spacing w:val="0"/>
          <w:u w:val="none"/>
        </w:rPr>
        <w:t>compile.sh</w:t>
      </w: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u w:val="none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保证compile不超时, 不超资源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126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72" w:name="domserver_25"/>
      <w:bookmarkEnd w:id="72"/>
      <w:bookmarkStart w:id="73" w:name="domserver"/>
      <w:bookmarkEnd w:id="73"/>
      <w:bookmarkStart w:id="74" w:name="_Toc30831"/>
      <w:bookmarkStart w:id="75" w:name="_Toc19060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domserver</w:t>
      </w:r>
      <w:bookmarkEnd w:id="74"/>
      <w:bookmarkEnd w:id="75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75" w:lineRule="atLeast"/>
        <w:ind w:left="720" w:right="72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domserver下的文件结构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526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domserver/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052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bin/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052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etc/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052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lib/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052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log/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052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run/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052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sql/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052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submissions/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052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tmp/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052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webapp/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052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www/</w:t>
      </w:r>
    </w:p>
    <w:bookmarkEnd w:id="17"/>
    <w:p>
      <w:pPr>
        <w:pStyle w:val="4"/>
        <w:keepNext w:val="0"/>
        <w:keepLines w:val="0"/>
        <w:widowControl/>
        <w:suppressLineNumbers w:val="0"/>
        <w:spacing w:before="210" w:beforeAutospacing="0" w:after="126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76" w:name="bin_26"/>
      <w:bookmarkEnd w:id="76"/>
      <w:bookmarkStart w:id="77" w:name="_Toc11183"/>
      <w:bookmarkStart w:id="78" w:name="_Toc24896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bin/</w:t>
      </w:r>
      <w:bookmarkEnd w:id="77"/>
      <w:bookmarkEnd w:id="78"/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auto"/>
          <w:spacing w:val="0"/>
        </w:rPr>
      </w:pPr>
      <w:bookmarkStart w:id="79" w:name="balloons_27"/>
      <w:bookmarkEnd w:id="79"/>
      <w:bookmarkStart w:id="80" w:name="balloons"/>
      <w:bookmarkEnd w:id="80"/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</w:rPr>
        <w:t>balloons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4"/>
          <w:szCs w:val="24"/>
        </w:rPr>
        <w:t>Generated from '</w:t>
      </w: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4"/>
          <w:szCs w:val="24"/>
          <w:u w:val="none"/>
        </w:rPr>
        <w:instrText xml:space="preserve"> HYPERLINK "http://balloons.in" </w:instrText>
      </w: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caps w:val="0"/>
          <w:color w:val="auto"/>
          <w:spacing w:val="0"/>
          <w:sz w:val="24"/>
          <w:szCs w:val="24"/>
          <w:u w:val="none"/>
        </w:rPr>
        <w:t>balloons.in</w:t>
      </w: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4"/>
          <w:szCs w:val="24"/>
        </w:rPr>
        <w:t>'的PHP脚本</w:t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通过气球守护进程来监控最新的正确答案并通知分发气球，这个守护进程和judgehost的守护进程不能同时使用。</w:t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81" w:name="dj_setup_database_28"/>
      <w:bookmarkEnd w:id="81"/>
      <w:bookmarkStart w:id="82" w:name="dj_setup_database"/>
      <w:bookmarkEnd w:id="82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dj_setup_database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建库和建表时使用的shell脚本</w:t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通常只在安装domjudge时使用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83" w:name="multi_rejudge_29"/>
      <w:bookmarkEnd w:id="83"/>
      <w:bookmarkStart w:id="84" w:name="multi_rejudge"/>
      <w:bookmarkEnd w:id="84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multi_rejudge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Generated from 'multi_rejudge.in' 的PHP脚本</w:t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这个脚本是judgehost上用于统计数据。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85" w:name="simulate_contest_30"/>
      <w:bookmarkEnd w:id="85"/>
      <w:bookmarkStart w:id="86" w:name="simulate_contest"/>
      <w:bookmarkEnd w:id="86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simulate_contest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Generated from 'simulate_contest.in' 的PHP脚本</w:t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模拟比赛的PHP脚本，可以对已举办过的比赛进行模拟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87" w:name="combined_scoreboard_31"/>
      <w:bookmarkEnd w:id="87"/>
      <w:bookmarkStart w:id="88" w:name="combined_scoreboard"/>
      <w:bookmarkEnd w:id="88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combined_scoreboard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Generated from 'combined_scoreboard.in'的PHP脚本</w:t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它将从不同server上的积分排行榜整合成总的排行榜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89" w:name="eventdaemon_32"/>
      <w:bookmarkEnd w:id="89"/>
      <w:bookmarkStart w:id="90" w:name="eventdaemon"/>
      <w:bookmarkEnd w:id="90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eventdaemon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 由eventdaemon.in生成的PHP脚本</w:t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 比赛守护程序</w:t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当比赛开始之后改守护程序能够保证比赛数据等不受更改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91" w:name="restore_sources2db20save_sources2file_33"/>
      <w:bookmarkEnd w:id="91"/>
      <w:bookmarkStart w:id="92" w:name="restore_sources2db-save_sources2file"/>
      <w:bookmarkEnd w:id="92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restore_sources2db save_sources2file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由restore_sources2db.in,save_sources2file.in生成的PHP脚本</w:t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当数据库崩溃时，可以使用restore文件重建数据库，从domjudge的文件系统上恢复数据,而后一个文件则是将提交的数据都保存成文件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93" w:name="create_accounts_34"/>
      <w:bookmarkEnd w:id="93"/>
      <w:bookmarkStart w:id="94" w:name="create_accounts"/>
      <w:bookmarkEnd w:id="94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create_accounts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由 create_accounts.in生成的PHP脚本</w:t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为每个用户创建相同名称的团队帐户，输入两个变量，用户名和密码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95" w:name="judging_statistics_35"/>
      <w:bookmarkEnd w:id="95"/>
      <w:bookmarkStart w:id="96" w:name="judging_statistics"/>
      <w:bookmarkEnd w:id="96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judging_statistics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Generated from 'judging_statistics.in'的PHP脚本</w:t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为提交的源码的判断集生成统计数据</w:t>
      </w:r>
    </w:p>
    <w:bookmarkEnd w:id="31"/>
    <w:p>
      <w:pPr>
        <w:pStyle w:val="4"/>
        <w:keepNext w:val="0"/>
        <w:keepLines w:val="0"/>
        <w:widowControl/>
        <w:suppressLineNumbers w:val="0"/>
        <w:spacing w:before="210" w:beforeAutospacing="0" w:after="126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97" w:name="etc_36"/>
      <w:bookmarkEnd w:id="97"/>
      <w:bookmarkStart w:id="98" w:name="_Toc26640"/>
      <w:bookmarkStart w:id="99" w:name="_Toc5483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etc/</w:t>
      </w:r>
      <w:bookmarkEnd w:id="98"/>
      <w:bookmarkEnd w:id="99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75" w:lineRule="atLeast"/>
        <w:ind w:left="720" w:right="72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domjudge系统的配置文件：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100" w:name="common-configphp_37"/>
      <w:bookmarkEnd w:id="100"/>
      <w:bookmarkStart w:id="101" w:name="common-configphp"/>
      <w:bookmarkEnd w:id="101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common-config.php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domjudge的总配置文件也包含了其他特殊配置文件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102" w:name="apacheconf20nginx-conf_38"/>
      <w:bookmarkEnd w:id="102"/>
      <w:bookmarkStart w:id="103" w:name="apacheconf-nginx-conf"/>
      <w:bookmarkEnd w:id="103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apache.conf nginx-conf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apahce/nginx配置文件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104" w:name="domserver-configphp20domserver-staticphp_39"/>
      <w:bookmarkEnd w:id="104"/>
      <w:bookmarkStart w:id="105" w:name="domserver-configphp-domserver-staticphp"/>
      <w:bookmarkEnd w:id="105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domserver-config.php domserver-static.php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domserver配置文件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106" w:name="dbpasswordssecret-gendbpasswords"/>
      <w:bookmarkEnd w:id="106"/>
      <w:bookmarkStart w:id="107" w:name="dbpasswordssecret20gendbpasswords_40"/>
      <w:bookmarkEnd w:id="107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dbpasswords.secret gendbpasswords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数据库密码配置文件和生成数据库密码的脚本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108" w:name="restapisecret20genrestapicredentials_41"/>
      <w:bookmarkEnd w:id="108"/>
      <w:bookmarkStart w:id="109" w:name="restapisecret-genrestapicredentials"/>
      <w:bookmarkEnd w:id="109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restapi.secret genrestapicredentials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REST API密码配置文件和生成REST API的脚本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110" w:name="domjudge-fpmconf_42"/>
      <w:bookmarkEnd w:id="110"/>
      <w:bookmarkStart w:id="111" w:name="domjudge-fpmconf"/>
      <w:bookmarkEnd w:id="111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domjudge-fpm.conf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domjudge php 配置文件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112" w:name="import-forwardfeedyaml_43"/>
      <w:bookmarkEnd w:id="112"/>
      <w:bookmarkStart w:id="113" w:name="import-forwardfeedyaml"/>
      <w:bookmarkEnd w:id="113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import-forwardfeed.yaml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第一次make domserver的时候导入的配置 包括默认网址，管理员账户密码等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126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114" w:name="lib_44"/>
      <w:bookmarkEnd w:id="114"/>
      <w:bookmarkStart w:id="115" w:name="lib"/>
      <w:bookmarkEnd w:id="115"/>
      <w:bookmarkStart w:id="116" w:name="_Toc2120"/>
      <w:bookmarkStart w:id="117" w:name="_Toc28634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lib/</w:t>
      </w:r>
      <w:bookmarkEnd w:id="116"/>
      <w:bookmarkEnd w:id="117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75" w:lineRule="atLeast"/>
        <w:ind w:left="720" w:right="72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domjudge共享的库文件: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118" w:name="alert_45"/>
      <w:bookmarkEnd w:id="118"/>
      <w:bookmarkStart w:id="119" w:name="alert"/>
      <w:bookmarkEnd w:id="119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alert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调用domjudge库文件时的通知消息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120" w:name="libdbconfigphp202020libdatabasephp202020relationsphp20202020use_dbphp_46"/>
      <w:bookmarkEnd w:id="120"/>
      <w:bookmarkStart w:id="121" w:name="libdbconfigphp-libdatabasephp-relationsphp-use_dbphp"/>
      <w:bookmarkEnd w:id="121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lib.dbconfig.php lib.database.php relations.php use_db.php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对数据库操作的库，包含数据库配置文件，数据库读写文件，数据库表名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122" w:name="initphp202020202020liberrorphp2020202020libtimerphp_47"/>
      <w:bookmarkEnd w:id="122"/>
      <w:bookmarkStart w:id="123" w:name="initphp-liberrorphp-libtimerphp"/>
      <w:bookmarkEnd w:id="123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init.php lib.error.php lib.timer.php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初始化domjudge函数调用库，以及基本的函数库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124" w:name="vendor_48"/>
      <w:bookmarkEnd w:id="124"/>
      <w:bookmarkStart w:id="125" w:name="vendor"/>
      <w:bookmarkEnd w:id="125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vendor/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PHP包管理工具composer生成的文件夹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126" w:name="libimpexpphp20submit_49"/>
      <w:bookmarkEnd w:id="126"/>
      <w:bookmarkStart w:id="127" w:name="libimpexpphp-submit"/>
      <w:bookmarkEnd w:id="127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lib.impexp.php submit/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提交的源文件导入，导入文件使用的php脚本和对应的文件夹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128" w:name="libwrappersphp2020libmiscphp202020202020www_50"/>
      <w:bookmarkEnd w:id="128"/>
      <w:bookmarkStart w:id="129" w:name="libwrappersphp-libmiscphp-www"/>
      <w:bookmarkEnd w:id="129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lib.wrappers.php lib.misc.php www/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cookie以及domserver web的php文件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126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130" w:name="log2020run2020tmp_51"/>
      <w:bookmarkEnd w:id="130"/>
      <w:bookmarkStart w:id="131" w:name="log-run-tmp"/>
      <w:bookmarkEnd w:id="131"/>
      <w:bookmarkStart w:id="132" w:name="_Toc24669"/>
      <w:bookmarkStart w:id="133" w:name="_Toc6616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log/ run/ tmp/</w:t>
      </w:r>
      <w:bookmarkEnd w:id="132"/>
      <w:bookmarkEnd w:id="133"/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日志和临时存储的文件夹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126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134" w:name="sql_52"/>
      <w:bookmarkEnd w:id="134"/>
      <w:bookmarkStart w:id="135" w:name="sql"/>
      <w:bookmarkEnd w:id="135"/>
      <w:bookmarkStart w:id="136" w:name="_Toc27090"/>
      <w:bookmarkStart w:id="137" w:name="_Toc12145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sql/</w:t>
      </w:r>
      <w:bookmarkEnd w:id="136"/>
      <w:bookmarkEnd w:id="137"/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初始为demo contest 的sql 文件</w:t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当运行 restore_sources2db save_sources2file后，就是重建数据库所保存的sql文件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126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138" w:name="submissions_53"/>
      <w:bookmarkEnd w:id="138"/>
      <w:bookmarkStart w:id="139" w:name="submissions"/>
      <w:bookmarkEnd w:id="139"/>
      <w:bookmarkStart w:id="140" w:name="_Toc9347"/>
      <w:bookmarkStart w:id="141" w:name="_Toc13721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submissions/</w:t>
      </w:r>
      <w:bookmarkEnd w:id="140"/>
      <w:bookmarkEnd w:id="141"/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该文件夹下包含提交的源码文件，并重命名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126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142" w:name="webapp2020www_54"/>
      <w:bookmarkEnd w:id="142"/>
      <w:bookmarkStart w:id="143" w:name="webapp-www"/>
      <w:bookmarkEnd w:id="143"/>
      <w:bookmarkStart w:id="144" w:name="_Toc2735"/>
      <w:bookmarkStart w:id="145" w:name="_Toc2363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webapp/ www/</w:t>
      </w:r>
      <w:bookmarkEnd w:id="144"/>
      <w:bookmarkEnd w:id="145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75" w:lineRule="atLeast"/>
        <w:ind w:left="720" w:right="72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webapp存放了domjudge系统web端入口以及资源文件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526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052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webapp/</w:t>
      </w: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app</w:t>
      </w: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bin</w:t>
      </w: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phpunit.xml.dist</w:t>
      </w: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src</w:t>
      </w: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tests demo contest</w:t>
      </w: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var</w:t>
      </w: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web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75" w:lineRule="atLeast"/>
        <w:ind w:left="720" w:right="72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www存放domjudge api jury public team 界面以及相应的PHP文件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526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052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www/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api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auth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configure.php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feed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index.php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jury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public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team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126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146" w:name="doc_55"/>
      <w:bookmarkEnd w:id="146"/>
      <w:bookmarkStart w:id="147" w:name="doc"/>
      <w:bookmarkEnd w:id="147"/>
      <w:bookmarkStart w:id="148" w:name="_Toc797"/>
      <w:bookmarkStart w:id="149" w:name="_Toc27445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doc/</w:t>
      </w:r>
      <w:bookmarkEnd w:id="148"/>
      <w:bookmarkEnd w:id="149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75" w:lineRule="atLeast"/>
        <w:ind w:left="720" w:right="72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一些简单的文档说明，比如MIT，country_codes.txt。</w:t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还有一部分是官网的文档说明</w:t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Changlog是版本变更说明</w:t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以下是doc下目录结构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526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doc/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052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admin/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052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examples/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052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team/</w:t>
      </w:r>
    </w:p>
    <w:p>
      <w:pPr>
        <w:keepNext w:val="0"/>
        <w:keepLines w:val="0"/>
        <w:widowControl/>
        <w:numPr>
          <w:ilvl w:val="2"/>
          <w:numId w:val="15"/>
        </w:numPr>
        <w:suppressLineNumbers w:val="0"/>
        <w:spacing w:before="0" w:beforeAutospacing="1" w:after="0" w:afterAutospacing="1"/>
        <w:ind w:left="1578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gentexconfig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052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judge/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052" w:hanging="360"/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logos/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126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150" w:name="admin_56"/>
      <w:bookmarkEnd w:id="150"/>
      <w:bookmarkStart w:id="151" w:name="admin"/>
      <w:bookmarkEnd w:id="151"/>
      <w:bookmarkStart w:id="152" w:name="_Toc4080"/>
      <w:bookmarkStart w:id="153" w:name="_Toc16658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admin/</w:t>
      </w:r>
      <w:bookmarkEnd w:id="152"/>
      <w:bookmarkEnd w:id="153"/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官方admin文档的pdf版本和html版本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126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154" w:name="examples_57"/>
      <w:bookmarkEnd w:id="154"/>
      <w:bookmarkStart w:id="155" w:name="examples"/>
      <w:bookmarkEnd w:id="155"/>
      <w:bookmarkStart w:id="156" w:name="_Toc25167"/>
      <w:bookmarkStart w:id="157" w:name="_Toc21707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examples/</w:t>
      </w:r>
      <w:bookmarkEnd w:id="156"/>
      <w:bookmarkEnd w:id="157"/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demo contest的问题文档和示例可通过的源码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126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158" w:name="team_58"/>
      <w:bookmarkEnd w:id="158"/>
      <w:bookmarkStart w:id="159" w:name="team"/>
      <w:bookmarkEnd w:id="159"/>
      <w:bookmarkStart w:id="160" w:name="_Toc12056"/>
      <w:bookmarkStart w:id="161" w:name="_Toc32670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team/</w:t>
      </w:r>
      <w:bookmarkEnd w:id="160"/>
      <w:bookmarkEnd w:id="161"/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包含了官方的team手册和团队配置文件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2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162" w:name="gentexconfig_59"/>
      <w:bookmarkEnd w:id="162"/>
      <w:bookmarkStart w:id="163" w:name="gentexconfig"/>
      <w:bookmarkEnd w:id="163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gentexconfig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这个脚本用TeX格式输出团队配置设置，可以从这个文件恢复配置设置。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126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164" w:name="judge_60"/>
      <w:bookmarkEnd w:id="164"/>
      <w:bookmarkStart w:id="165" w:name="judge"/>
      <w:bookmarkEnd w:id="165"/>
      <w:bookmarkStart w:id="166" w:name="_Toc12734"/>
      <w:bookmarkStart w:id="167" w:name="_Toc7004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judge/</w:t>
      </w:r>
      <w:bookmarkEnd w:id="166"/>
      <w:bookmarkEnd w:id="167"/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官方judge文档的pdf版本和html版本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126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</w:pPr>
      <w:bookmarkStart w:id="168" w:name="logos_61"/>
      <w:bookmarkEnd w:id="168"/>
      <w:bookmarkStart w:id="169" w:name="logos"/>
      <w:bookmarkEnd w:id="169"/>
      <w:bookmarkStart w:id="170" w:name="_Toc4283"/>
      <w:bookmarkStart w:id="171" w:name="_Toc18671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</w:rPr>
        <w:t>logos/</w:t>
      </w:r>
      <w:bookmarkEnd w:id="170"/>
      <w:bookmarkEnd w:id="171"/>
    </w:p>
    <w:p>
      <w:pPr>
        <w:pStyle w:val="17"/>
        <w:keepNext w:val="0"/>
        <w:keepLines w:val="0"/>
        <w:widowControl/>
        <w:suppressLineNumbers w:val="0"/>
        <w:spacing w:before="0" w:beforeAutospacing="0" w:after="231" w:afterAutospacing="0" w:line="24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24"/>
          <w:szCs w:val="24"/>
        </w:rPr>
        <w:t>logos资源文件png、需要替换图标在这里替换，并替换软连接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1.DOMJudge源码分析.html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"/DOMJudge源码分析.html"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Fonts w:hint="eastAsia"/>
          <w:color w:val="auto"/>
          <w:u w:val="none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5" DrawAspect="Icon" ObjectID="_1468075725" r:id="rId8">
            <o:LockedField>false</o:LockedField>
          </o:OLEObject>
        </w:objec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2.domjudge网络拓扑图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6" DrawAspect="Icon" ObjectID="_1468075726" r:id="rId1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3.DOMJudge系统架构图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object>
          <v:shape id="_x0000_i1027" o:spt="75" type="#_x0000_t75" style="height:66pt;width:72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7" DrawAspect="Icon" ObjectID="_1468075727" r:id="rId12">
            <o:LockedField>false</o:LockedField>
          </o:OLEObject>
        </w:objec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hint="eastAsia"/>
        <w:lang w:val="en-US" w:eastAsia="zh-CN"/>
      </w:rPr>
    </w:pPr>
    <w:r>
      <w:rPr>
        <w:rFonts w:hint="eastAsia"/>
        <w:lang w:val="en-US" w:eastAsia="zh-CN"/>
      </w:rPr>
      <w:t xml:space="preserve">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DF4BD1"/>
    <w:multiLevelType w:val="multilevel"/>
    <w:tmpl w:val="A8DF4B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1E94545"/>
    <w:multiLevelType w:val="multilevel"/>
    <w:tmpl w:val="D1E945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6111258"/>
    <w:multiLevelType w:val="multilevel"/>
    <w:tmpl w:val="E61112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1CF3E7F6"/>
    <w:multiLevelType w:val="singleLevel"/>
    <w:tmpl w:val="1CF3E7F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354EF525"/>
    <w:multiLevelType w:val="multilevel"/>
    <w:tmpl w:val="354EF5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572BCD6"/>
    <w:multiLevelType w:val="multilevel"/>
    <w:tmpl w:val="3572BC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99874A9"/>
    <w:multiLevelType w:val="multilevel"/>
    <w:tmpl w:val="599874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43FCFE3"/>
    <w:multiLevelType w:val="multilevel"/>
    <w:tmpl w:val="743FCF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52F61"/>
    <w:rsid w:val="0A362EA9"/>
    <w:rsid w:val="2E636D0D"/>
    <w:rsid w:val="2EE94BE7"/>
    <w:rsid w:val="59114908"/>
    <w:rsid w:val="797511DB"/>
    <w:rsid w:val="7F09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8">
    <w:name w:val="Default Paragraph Font"/>
    <w:semiHidden/>
    <w:uiPriority w:val="0"/>
  </w:style>
  <w:style w:type="table" w:default="1" w:styleId="2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iPriority w:val="0"/>
    <w:pPr>
      <w:ind w:left="2520" w:leftChars="1200"/>
    </w:p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oc 9"/>
    <w:basedOn w:val="1"/>
    <w:next w:val="1"/>
    <w:qFormat/>
    <w:uiPriority w:val="0"/>
    <w:pPr>
      <w:ind w:left="3360" w:leftChars="1600"/>
    </w:pPr>
  </w:style>
  <w:style w:type="paragraph" w:styleId="1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9">
    <w:name w:val="Hyperlink"/>
    <w:basedOn w:val="1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1.bin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emf"/><Relationship Id="rId12" Type="http://schemas.openxmlformats.org/officeDocument/2006/relationships/oleObject" Target="embeddings/oleObject3.bin"/><Relationship Id="rId11" Type="http://schemas.openxmlformats.org/officeDocument/2006/relationships/image" Target="media/image4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Yancy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  <sectRole val="1"/>
    </customSectPr>
    <customSectPr>
      <sectNamePr val="目录页"/>
      <sectRole val="2"/>
    </customSectPr>
    <customSectPr/>
  </customSectProps>
  <customShpExts>
    <customShpInfo spid="_x0000_s1026" textRotate="1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root</cp:lastModifiedBy>
  <dcterms:modified xsi:type="dcterms:W3CDTF">2019-04-16T06:29:19Z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